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7"/>
        <w:bidiVisual/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96165F" w14:paraId="49F7CA7D" w14:textId="77777777" w:rsidTr="00CD1CB3">
        <w:trPr>
          <w:trHeight w:val="4410"/>
        </w:trPr>
        <w:tc>
          <w:tcPr>
            <w:tcW w:w="3600" w:type="dxa"/>
            <w:vAlign w:val="bottom"/>
          </w:tcPr>
          <w:p w14:paraId="237E8F39" w14:textId="40CAF55F" w:rsidR="001B2ABD" w:rsidRPr="0096165F" w:rsidRDefault="00C905F3" w:rsidP="00CD1CB3">
            <w:pPr>
              <w:tabs>
                <w:tab w:val="left" w:pos="990"/>
              </w:tabs>
              <w:bidi/>
              <w:jc w:val="center"/>
              <w:rPr>
                <w:rFonts w:ascii="Tahoma" w:hAnsi="Tahoma" w:hint="cs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DD3237" wp14:editId="169961AD">
                      <wp:extent cx="304800" cy="304800"/>
                      <wp:effectExtent l="0" t="0" r="0" b="0"/>
                      <wp:docPr id="2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A328C9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49494A83" w14:textId="77777777" w:rsidR="001B2ABD" w:rsidRPr="0096165F" w:rsidRDefault="001B2ABD" w:rsidP="00CD1CB3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183" w:type="dxa"/>
            <w:vAlign w:val="bottom"/>
          </w:tcPr>
          <w:p w14:paraId="2317251F" w14:textId="4FB6FDC6" w:rsidR="002B6101" w:rsidRPr="002B6101" w:rsidRDefault="002B6101" w:rsidP="00CD1CB3">
            <w:pPr>
              <w:bidi/>
            </w:pPr>
          </w:p>
        </w:tc>
      </w:tr>
      <w:tr w:rsidR="001B2ABD" w:rsidRPr="0096165F" w14:paraId="5FF59C8F" w14:textId="77777777" w:rsidTr="00CD1CB3">
        <w:trPr>
          <w:trHeight w:val="11318"/>
        </w:trPr>
        <w:tc>
          <w:tcPr>
            <w:tcW w:w="3600" w:type="dxa"/>
          </w:tcPr>
          <w:p w14:paraId="5C50D8ED" w14:textId="04A05C6E" w:rsidR="004A33AC" w:rsidRPr="003A5EC3" w:rsidRDefault="002E5C0B" w:rsidP="00CD1CB3">
            <w:pPr>
              <w:pStyle w:val="3"/>
              <w:bidi/>
              <w:rPr>
                <w:rFonts w:ascii="Tahoma" w:hAnsi="Tahoma" w:hint="cs"/>
                <w:sz w:val="24"/>
                <w:szCs w:val="24"/>
                <w:rtl/>
              </w:rPr>
            </w:pPr>
            <w:r w:rsidRPr="003A5EC3">
              <w:rPr>
                <w:noProof/>
                <w:color w:val="002060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64F4B6" wp14:editId="3105F7C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0</wp:posOffset>
                  </wp:positionV>
                  <wp:extent cx="2150745" cy="1822450"/>
                  <wp:effectExtent l="0" t="0" r="1905" b="6350"/>
                  <wp:wrapSquare wrapText="bothSides"/>
                  <wp:docPr id="4" name="תמונה 4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" descr="תמונה שמכילה טקסט&#10;&#10;התיאור נוצר באופן אוטומטי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56" t="34801" r="2474" b="37595"/>
                          <a:stretch/>
                        </pic:blipFill>
                        <pic:spPr bwMode="auto">
                          <a:xfrm>
                            <a:off x="0" y="0"/>
                            <a:ext cx="2150745" cy="1822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5EC3" w:rsidRPr="003A5EC3">
              <w:rPr>
                <w:rFonts w:ascii="Tahoma" w:hAnsi="Tahoma" w:hint="cs"/>
                <w:color w:val="002060"/>
                <w:sz w:val="24"/>
                <w:szCs w:val="24"/>
                <w:rtl/>
              </w:rPr>
              <w:t>אוריה דוידי</w:t>
            </w:r>
          </w:p>
          <w:sdt>
            <w:sdtPr>
              <w:rPr>
                <w:rFonts w:ascii="Tahoma" w:hAnsi="Tahoma"/>
                <w:rtl/>
              </w:rPr>
              <w:id w:val="-1954003311"/>
              <w:placeholder>
                <w:docPart w:val="B0A0E2EE004D401980F07CF86A3F7AB5"/>
              </w:placeholder>
              <w:temporary/>
              <w:showingPlcHdr/>
              <w15:appearance w15:val="hidden"/>
            </w:sdtPr>
            <w:sdtEndPr/>
            <w:sdtContent>
              <w:p w14:paraId="72EFCD3F" w14:textId="1AFFA45A" w:rsidR="00036450" w:rsidRPr="0096165F" w:rsidRDefault="00CB0055" w:rsidP="00CD1CB3">
                <w:pPr>
                  <w:pStyle w:val="3"/>
                  <w:bidi/>
                  <w:rPr>
                    <w:rFonts w:ascii="Tahoma" w:hAnsi="Tahoma"/>
                  </w:rPr>
                </w:pPr>
                <w:r w:rsidRPr="00DC211E">
                  <w:rPr>
                    <w:rFonts w:ascii="Tahoma" w:hAnsi="Tahoma"/>
                    <w:b w:val="0"/>
                    <w:rtl/>
                    <w:lang w:eastAsia="he"/>
                  </w:rPr>
                  <w:t>פרטי קשר</w:t>
                </w:r>
              </w:p>
            </w:sdtContent>
          </w:sdt>
          <w:sdt>
            <w:sdtPr>
              <w:rPr>
                <w:rFonts w:ascii="Tahoma" w:hAnsi="Tahoma"/>
                <w:rtl/>
              </w:rPr>
              <w:id w:val="1111563247"/>
              <w:placeholder>
                <w:docPart w:val="A19A3B9668AA4DE58A10C530CEBCA809"/>
              </w:placeholder>
              <w:temporary/>
              <w:showingPlcHdr/>
              <w15:appearance w15:val="hidden"/>
            </w:sdtPr>
            <w:sdtEndPr/>
            <w:sdtContent>
              <w:p w14:paraId="74A1CE23" w14:textId="77777777" w:rsidR="004D3011" w:rsidRPr="0096165F" w:rsidRDefault="004D3011" w:rsidP="00CD1CB3">
                <w:pPr>
                  <w:bidi/>
                  <w:rPr>
                    <w:rFonts w:ascii="Tahoma" w:hAnsi="Tahoma"/>
                  </w:rPr>
                </w:pPr>
                <w:r w:rsidRPr="00194707">
                  <w:rPr>
                    <w:rFonts w:ascii="Tahoma" w:hAnsi="Tahoma"/>
                    <w:color w:val="0070C0"/>
                    <w:rtl/>
                    <w:lang w:eastAsia="he"/>
                  </w:rPr>
                  <w:t>טלפון:</w:t>
                </w:r>
              </w:p>
            </w:sdtContent>
          </w:sdt>
          <w:p w14:paraId="2F8C9E25" w14:textId="1530430D" w:rsidR="004D3011" w:rsidRPr="0096165F" w:rsidRDefault="00194707" w:rsidP="00CD1CB3">
            <w:pPr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053-3016070</w:t>
            </w:r>
          </w:p>
          <w:p w14:paraId="409BCA02" w14:textId="2D0B81D6" w:rsidR="004D3011" w:rsidRPr="0096165F" w:rsidRDefault="004D3011" w:rsidP="00CD1CB3">
            <w:pPr>
              <w:bidi/>
              <w:rPr>
                <w:rFonts w:ascii="Tahoma" w:hAnsi="Tahoma"/>
              </w:rPr>
            </w:pPr>
          </w:p>
          <w:p w14:paraId="33A17D07" w14:textId="77777777" w:rsidR="004D3011" w:rsidRPr="0096165F" w:rsidRDefault="004D3011" w:rsidP="00CD1CB3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rtl/>
              </w:rPr>
              <w:id w:val="-240260293"/>
              <w:placeholder>
                <w:docPart w:val="093CE41A851E41DEA74CC1D5DBA0825C"/>
              </w:placeholder>
              <w:temporary/>
              <w:showingPlcHdr/>
              <w15:appearance w15:val="hidden"/>
            </w:sdtPr>
            <w:sdtEndPr/>
            <w:sdtContent>
              <w:p w14:paraId="55464843" w14:textId="77777777" w:rsidR="004D3011" w:rsidRPr="0096165F" w:rsidRDefault="004D3011" w:rsidP="00CD1CB3">
                <w:pPr>
                  <w:bidi/>
                  <w:rPr>
                    <w:rFonts w:ascii="Tahoma" w:hAnsi="Tahoma"/>
                  </w:rPr>
                </w:pPr>
                <w:r w:rsidRPr="00194707">
                  <w:rPr>
                    <w:rFonts w:ascii="Tahoma" w:hAnsi="Tahoma"/>
                    <w:color w:val="0070C0"/>
                    <w:rtl/>
                    <w:lang w:eastAsia="he"/>
                  </w:rPr>
                  <w:t>דואר אלקטרוני:</w:t>
                </w:r>
              </w:p>
            </w:sdtContent>
          </w:sdt>
          <w:p w14:paraId="044F2090" w14:textId="45DDBB47" w:rsidR="00036450" w:rsidRPr="0096165F" w:rsidRDefault="00194707" w:rsidP="00CD1CB3">
            <w:pPr>
              <w:bidi/>
              <w:rPr>
                <w:rStyle w:val="Hyperlink"/>
                <w:rFonts w:ascii="Tahoma" w:hAnsi="Tahoma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uria1346@gmail.com</w:t>
            </w:r>
          </w:p>
          <w:p w14:paraId="6AA0EF34" w14:textId="4C758C5C" w:rsidR="004D3011" w:rsidRPr="0096165F" w:rsidRDefault="004D3011" w:rsidP="00CD1CB3">
            <w:pPr>
              <w:pStyle w:val="3"/>
              <w:bidi/>
              <w:rPr>
                <w:rFonts w:ascii="Tahoma" w:hAnsi="Tahoma"/>
              </w:rPr>
            </w:pPr>
          </w:p>
          <w:p w14:paraId="49671A24" w14:textId="0CA730F6" w:rsidR="004D3011" w:rsidRPr="0096165F" w:rsidRDefault="00CD1CB3" w:rsidP="00CD1CB3">
            <w:pPr>
              <w:bidi/>
              <w:rPr>
                <w:rFonts w:ascii="Tahoma" w:hAnsi="Tahoma" w:hint="cs"/>
              </w:rPr>
            </w:pPr>
            <w:r>
              <w:rPr>
                <w:rFonts w:ascii="Tahoma" w:hAnsi="Tahoma" w:hint="cs"/>
                <w:rtl/>
              </w:rPr>
              <w:t xml:space="preserve"> המלצות ימסרו על פי צורך</w:t>
            </w:r>
          </w:p>
        </w:tc>
        <w:tc>
          <w:tcPr>
            <w:tcW w:w="720" w:type="dxa"/>
          </w:tcPr>
          <w:p w14:paraId="1362C2C1" w14:textId="6B21DD60" w:rsidR="001B2ABD" w:rsidRPr="0096165F" w:rsidRDefault="001B2ABD" w:rsidP="00CD1CB3">
            <w:pPr>
              <w:tabs>
                <w:tab w:val="left" w:pos="990"/>
              </w:tabs>
              <w:bidi/>
              <w:rPr>
                <w:rFonts w:ascii="Tahoma" w:hAnsi="Tahoma" w:hint="cs"/>
              </w:rPr>
            </w:pPr>
          </w:p>
        </w:tc>
        <w:tc>
          <w:tcPr>
            <w:tcW w:w="6183" w:type="dxa"/>
          </w:tcPr>
          <w:sdt>
            <w:sdtPr>
              <w:rPr>
                <w:rFonts w:ascii="Tahoma" w:hAnsi="Tahoma"/>
                <w:rtl/>
              </w:rPr>
              <w:id w:val="1049110328"/>
              <w:placeholder>
                <w:docPart w:val="2C52F87D85F34C24A0B1AEAC92AE3489"/>
              </w:placeholder>
              <w:temporary/>
              <w:showingPlcHdr/>
              <w15:appearance w15:val="hidden"/>
            </w:sdtPr>
            <w:sdtEndPr/>
            <w:sdtContent>
              <w:p w14:paraId="4ED61A43" w14:textId="77777777" w:rsidR="001B2ABD" w:rsidRPr="0096165F" w:rsidRDefault="00E25A26" w:rsidP="00CD1CB3">
                <w:pPr>
                  <w:pStyle w:val="2"/>
                  <w:bidi/>
                  <w:rPr>
                    <w:rFonts w:ascii="Tahoma" w:hAnsi="Tahoma"/>
                  </w:rPr>
                </w:pPr>
                <w:r w:rsidRPr="0096165F">
                  <w:rPr>
                    <w:rFonts w:ascii="Tahoma" w:hAnsi="Tahoma"/>
                    <w:rtl/>
                    <w:lang w:eastAsia="he"/>
                  </w:rPr>
                  <w:t>השכלה</w:t>
                </w:r>
              </w:p>
            </w:sdtContent>
          </w:sdt>
          <w:p w14:paraId="06BA665E" w14:textId="6FC2D814" w:rsidR="00036450" w:rsidRPr="0096165F" w:rsidRDefault="00A778A3" w:rsidP="00CD1CB3">
            <w:pPr>
              <w:pStyle w:val="4"/>
              <w:bidi/>
              <w:rPr>
                <w:rFonts w:ascii="Tahoma" w:hAnsi="Tahoma" w:hint="cs"/>
                <w:rtl/>
              </w:rPr>
            </w:pPr>
            <w:r>
              <w:rPr>
                <w:rFonts w:ascii="Tahoma" w:hAnsi="Tahoma" w:hint="cs"/>
                <w:rtl/>
              </w:rPr>
              <w:t xml:space="preserve">מכללת </w:t>
            </w:r>
            <w:r w:rsidR="002B6101">
              <w:rPr>
                <w:rFonts w:ascii="Tahoma" w:hAnsi="Tahoma" w:hint="cs"/>
                <w:rtl/>
              </w:rPr>
              <w:t>אורט סנגלובסקי</w:t>
            </w:r>
          </w:p>
          <w:p w14:paraId="0372864D" w14:textId="1415296C" w:rsidR="00036450" w:rsidRPr="004A33AC" w:rsidRDefault="002B6101" w:rsidP="00CD1CB3">
            <w:pPr>
              <w:pStyle w:val="a6"/>
              <w:bidi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Tahoma" w:hAnsi="Tahoma" w:hint="cs"/>
                <w:rtl/>
              </w:rPr>
              <w:t>2021</w:t>
            </w:r>
            <w:r w:rsidR="00036450" w:rsidRPr="0096165F">
              <w:rPr>
                <w:rFonts w:ascii="Tahoma" w:hAnsi="Tahoma"/>
                <w:rtl/>
                <w:lang w:eastAsia="he"/>
              </w:rPr>
              <w:t xml:space="preserve"> - </w:t>
            </w:r>
            <w:r w:rsidR="00A778A3" w:rsidRPr="00A778A3">
              <w:rPr>
                <w:rFonts w:ascii="Arial" w:hAnsi="Arial" w:cs="Arial"/>
                <w:color w:val="000000"/>
                <w:sz w:val="22"/>
                <w:rtl/>
              </w:rPr>
              <w:t>הנדסאי תוכנה, מסלול</w:t>
            </w:r>
            <w:r w:rsidR="00A778A3">
              <w:rPr>
                <w:rFonts w:ascii="Arial" w:hAnsi="Arial" w:cs="Arial" w:hint="cs"/>
                <w:color w:val="000000"/>
                <w:sz w:val="22"/>
                <w:rtl/>
              </w:rPr>
              <w:t xml:space="preserve"> </w:t>
            </w:r>
            <w:r w:rsidR="00A778A3" w:rsidRPr="00A778A3">
              <w:rPr>
                <w:rFonts w:ascii="Arial" w:hAnsi="Arial" w:cs="Arial"/>
                <w:color w:val="000000"/>
                <w:sz w:val="22"/>
              </w:rPr>
              <w:t>Full Stack</w:t>
            </w:r>
            <w:r w:rsidR="00A778A3" w:rsidRPr="00A778A3">
              <w:rPr>
                <w:rFonts w:ascii="Arial" w:hAnsi="Arial" w:cs="Arial"/>
                <w:color w:val="000000"/>
                <w:sz w:val="22"/>
                <w:rtl/>
              </w:rPr>
              <w:t xml:space="preserve"> ,בעל תיק עבודות מגוון מעוניין להשתלב בתפקידי פיתוח</w:t>
            </w:r>
          </w:p>
          <w:p w14:paraId="5B96E3F4" w14:textId="07EA5D10" w:rsidR="00036450" w:rsidRPr="0096165F" w:rsidRDefault="004A33AC" w:rsidP="00CD1CB3">
            <w:pPr>
              <w:pStyle w:val="4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ישיבת "לפיד" מודיעין</w:t>
            </w:r>
          </w:p>
          <w:p w14:paraId="46B3F962" w14:textId="6328175D" w:rsidR="00036450" w:rsidRPr="0096165F" w:rsidRDefault="004A33AC" w:rsidP="00CD1CB3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2018 - בגרות מלאה ממוצע ציונים 100</w:t>
            </w:r>
            <w:r w:rsidR="00036450" w:rsidRPr="0096165F">
              <w:rPr>
                <w:rFonts w:ascii="Tahoma" w:hAnsi="Tahoma"/>
                <w:rtl/>
                <w:lang w:eastAsia="he"/>
              </w:rPr>
              <w:t xml:space="preserve"> </w:t>
            </w:r>
          </w:p>
          <w:p w14:paraId="3B72E780" w14:textId="77777777" w:rsidR="004A33AC" w:rsidRDefault="004A33AC" w:rsidP="00CD1CB3">
            <w:pPr>
              <w:bidi/>
              <w:rPr>
                <w:rFonts w:ascii="Tahoma" w:eastAsiaTheme="majorEastAsia" w:hAnsi="Tahoma" w:hint="cs"/>
                <w:b/>
                <w:bCs/>
                <w:caps/>
                <w:sz w:val="22"/>
                <w:szCs w:val="24"/>
                <w:rtl/>
              </w:rPr>
            </w:pPr>
          </w:p>
          <w:p w14:paraId="1662BAA6" w14:textId="0AE2D786" w:rsidR="00E12C1C" w:rsidRPr="00E12C1C" w:rsidRDefault="00E12C1C" w:rsidP="00CD1CB3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12C1C">
              <w:rPr>
                <w:rFonts w:ascii="Tahoma" w:eastAsiaTheme="majorEastAsia" w:hAnsi="Tahoma"/>
                <w:b/>
                <w:bCs/>
                <w:caps/>
                <w:sz w:val="22"/>
                <w:szCs w:val="24"/>
                <w:rtl/>
              </w:rPr>
              <w:t>כלים וטכנולוגיות:</w:t>
            </w:r>
          </w:p>
          <w:p w14:paraId="649F293A" w14:textId="72BB5A2F" w:rsidR="00E12C1C" w:rsidRPr="00E12C1C" w:rsidRDefault="00E12C1C" w:rsidP="00CD1CB3">
            <w:pPr>
              <w:numPr>
                <w:ilvl w:val="0"/>
                <w:numId w:val="1"/>
              </w:numPr>
              <w:bidi/>
              <w:ind w:right="-360"/>
              <w:textAlignment w:val="baseline"/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</w:pPr>
            <w:r w:rsidRPr="00E12C1C">
              <w:rPr>
                <w:rFonts w:ascii="Arial" w:eastAsia="Times New Roman" w:hAnsi="Arial" w:cs="Arial"/>
                <w:color w:val="000000"/>
                <w:sz w:val="22"/>
                <w:u w:val="single"/>
                <w:rtl/>
                <w:lang w:eastAsia="en-US"/>
              </w:rPr>
              <w:t>שפות</w:t>
            </w:r>
            <w:r w:rsidR="00D933D1">
              <w:rPr>
                <w:rFonts w:ascii="Arial" w:eastAsia="Times New Roman" w:hAnsi="Arial" w:cs="Arial" w:hint="cs"/>
                <w:color w:val="000000"/>
                <w:sz w:val="22"/>
                <w:u w:val="single"/>
                <w:rtl/>
                <w:lang w:eastAsia="en-US"/>
              </w:rPr>
              <w:t xml:space="preserve"> 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u w:val="single"/>
                <w:rtl/>
                <w:lang w:eastAsia="en-US"/>
              </w:rPr>
              <w:t>פיתוח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: 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JavaScript, Java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, </w:t>
            </w:r>
            <w:r w:rsidRPr="00E12C1C">
              <w:rPr>
                <w:rFonts w:ascii="Arial" w:eastAsia="Times New Roman" w:hAnsi="Arial" w:cs="Arial"/>
                <w:color w:val="222222"/>
                <w:sz w:val="22"/>
                <w:lang w:eastAsia="en-US"/>
              </w:rPr>
              <w:t>React, c ,Node.JS</w:t>
            </w:r>
            <w:r w:rsidRPr="00E12C1C">
              <w:rPr>
                <w:rFonts w:ascii="Arial" w:eastAsia="Times New Roman" w:hAnsi="Arial" w:cs="Arial"/>
                <w:color w:val="222222"/>
                <w:sz w:val="22"/>
                <w:rtl/>
                <w:lang w:eastAsia="en-US"/>
              </w:rPr>
              <w:t>&amp;</w:t>
            </w:r>
            <w:r w:rsidRPr="00E12C1C">
              <w:rPr>
                <w:rFonts w:ascii="Arial" w:eastAsia="Times New Roman" w:hAnsi="Arial" w:cs="Arial"/>
                <w:color w:val="222222"/>
                <w:sz w:val="22"/>
                <w:lang w:eastAsia="en-US"/>
              </w:rPr>
              <w:t>express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,</w:t>
            </w:r>
            <w:r w:rsidR="00D933D1" w:rsidRPr="00E12C1C">
              <w:rPr>
                <w:rFonts w:ascii="Arial" w:eastAsia="Times New Roman" w:hAnsi="Arial" w:cs="Arial"/>
                <w:color w:val="222222"/>
                <w:sz w:val="22"/>
                <w:lang w:eastAsia="en-US"/>
              </w:rPr>
              <w:t>Redux, TypeScript</w:t>
            </w:r>
            <w:r w:rsidRPr="00E12C1C">
              <w:rPr>
                <w:rFonts w:ascii="Arial" w:eastAsia="Times New Roman" w:hAnsi="Arial" w:cs="Arial"/>
                <w:color w:val="222222"/>
                <w:sz w:val="22"/>
                <w:rtl/>
                <w:lang w:eastAsia="en-US"/>
              </w:rPr>
              <w:t xml:space="preserve"> 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 ,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HTML5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&amp;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CSS, SASS</w:t>
            </w:r>
          </w:p>
          <w:p w14:paraId="48FD7561" w14:textId="68AF97FF" w:rsidR="00E12C1C" w:rsidRPr="00E12C1C" w:rsidRDefault="00E12C1C" w:rsidP="00CD1CB3">
            <w:pPr>
              <w:numPr>
                <w:ilvl w:val="0"/>
                <w:numId w:val="1"/>
              </w:numPr>
              <w:bidi/>
              <w:ind w:right="-360"/>
              <w:textAlignment w:val="baseline"/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</w:pPr>
            <w:r w:rsidRPr="00E12C1C">
              <w:rPr>
                <w:rFonts w:ascii="Arial" w:eastAsia="Times New Roman" w:hAnsi="Arial" w:cs="Arial"/>
                <w:color w:val="000000"/>
                <w:sz w:val="22"/>
                <w:u w:val="single"/>
                <w:rtl/>
                <w:lang w:eastAsia="en-US"/>
              </w:rPr>
              <w:t>סביבות פיתוח:</w:t>
            </w:r>
            <w:r w:rsidR="00D933D1" w:rsidRPr="00D933D1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 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 xml:space="preserve">Eclipse, </w:t>
            </w:r>
            <w:r w:rsidR="00D933D1"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 xml:space="preserve">Visual Studio </w:t>
            </w:r>
            <w:r w:rsidRPr="00E12C1C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,IntelliJ</w:t>
            </w:r>
          </w:p>
          <w:p w14:paraId="0172F41B" w14:textId="409C14DD" w:rsidR="00036450" w:rsidRPr="00D933D1" w:rsidRDefault="00D933D1" w:rsidP="00CD1CB3">
            <w:pPr>
              <w:bidi/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</w:pPr>
            <w:r w:rsidRPr="00D933D1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            </w:t>
            </w:r>
            <w:r w:rsidR="00E12C1C"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בסיסי נתונים</w:t>
            </w:r>
            <w:r w:rsidRPr="00D933D1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 </w:t>
            </w:r>
            <w:r w:rsidR="00E12C1C"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: SQL , MongoDB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 xml:space="preserve"> </w:t>
            </w:r>
          </w:p>
          <w:p w14:paraId="7851ABAF" w14:textId="113C7B55" w:rsidR="00036450" w:rsidRPr="00FB0977" w:rsidRDefault="00A778A3" w:rsidP="00CD1CB3">
            <w:pPr>
              <w:pStyle w:val="2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פרויקטים מובילים</w:t>
            </w:r>
          </w:p>
          <w:p w14:paraId="530249D8" w14:textId="4F1EC49C" w:rsidR="00A778A3" w:rsidRDefault="00A778A3" w:rsidP="00CD1CB3">
            <w:pPr>
              <w:bidi/>
              <w:ind w:left="720" w:right="-360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  <w:rtl/>
              </w:rPr>
              <w:t>פרויקטים מובילים</w:t>
            </w: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:</w:t>
            </w:r>
          </w:p>
          <w:p w14:paraId="07878480" w14:textId="523193DC" w:rsidR="00D933D1" w:rsidRPr="00D933D1" w:rsidRDefault="00D933D1" w:rsidP="00CD1CB3">
            <w:pPr>
              <w:numPr>
                <w:ilvl w:val="0"/>
                <w:numId w:val="2"/>
              </w:numPr>
              <w:bidi/>
              <w:ind w:right="-360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</w:pPr>
            <w:r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Rental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&amp; 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Sale cars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- פיתוח חנות אינטרנטית למכירת והשכרת רכבים</w:t>
            </w:r>
          </w:p>
          <w:p w14:paraId="74F2DFCA" w14:textId="77777777" w:rsidR="00D933D1" w:rsidRPr="00D933D1" w:rsidRDefault="00D933D1" w:rsidP="00CD1CB3">
            <w:pPr>
              <w:numPr>
                <w:ilvl w:val="0"/>
                <w:numId w:val="3"/>
              </w:numPr>
              <w:bidi/>
              <w:ind w:right="65"/>
              <w:textAlignment w:val="baseline"/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</w:pP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פיתוח: 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Client-react |Server- Node.js | DB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:  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>MongoDB</w:t>
            </w:r>
          </w:p>
          <w:p w14:paraId="2480388D" w14:textId="6E92A193" w:rsidR="00D933D1" w:rsidRPr="00D933D1" w:rsidRDefault="00D933D1" w:rsidP="00CD1CB3">
            <w:pPr>
              <w:numPr>
                <w:ilvl w:val="0"/>
                <w:numId w:val="3"/>
              </w:numPr>
              <w:bidi/>
              <w:ind w:right="65"/>
              <w:textAlignment w:val="baseline"/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</w:pP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סידור </w:t>
            </w:r>
            <w:r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על 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פי קטגוריות, חישוב </w:t>
            </w:r>
            <w:r w:rsidR="00A778A3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>על פי ת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אריכים כמויות ומחיר טוטאלי לפי הצורך, יצירת פונקציית חיפוש</w:t>
            </w:r>
          </w:p>
          <w:p w14:paraId="66064FEA" w14:textId="2A345DE5" w:rsidR="00D933D1" w:rsidRPr="00D933D1" w:rsidRDefault="00D933D1" w:rsidP="00CD1CB3">
            <w:pPr>
              <w:numPr>
                <w:ilvl w:val="0"/>
                <w:numId w:val="3"/>
              </w:numPr>
              <w:bidi/>
              <w:ind w:right="65"/>
              <w:textAlignment w:val="baseline"/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הגדרת </w:t>
            </w:r>
            <w:r w:rsidRPr="00D933D1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>אזור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אישי עם תהליך קופה בשילוב פייפאל וכרטיס אשראי</w:t>
            </w:r>
            <w:r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 xml:space="preserve">, </w:t>
            </w: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הצגת הזמנות ישנות</w:t>
            </w:r>
          </w:p>
          <w:p w14:paraId="751A8FDE" w14:textId="77777777" w:rsidR="00A778A3" w:rsidRDefault="00D933D1" w:rsidP="00CD1CB3">
            <w:pPr>
              <w:numPr>
                <w:ilvl w:val="0"/>
                <w:numId w:val="3"/>
              </w:numPr>
              <w:bidi/>
              <w:ind w:right="65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</w:pPr>
            <w:r w:rsidRPr="00D933D1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אופציית מנהל לעדכון או מחיקה של מוצרים</w:t>
            </w:r>
            <w:r w:rsidR="00A778A3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>.</w:t>
            </w:r>
          </w:p>
          <w:p w14:paraId="213AA338" w14:textId="36205923" w:rsidR="00036450" w:rsidRPr="00A778A3" w:rsidRDefault="00D933D1" w:rsidP="00CD1CB3">
            <w:pPr>
              <w:numPr>
                <w:ilvl w:val="0"/>
                <w:numId w:val="3"/>
              </w:numPr>
              <w:bidi/>
              <w:ind w:right="65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</w:pPr>
            <w:r w:rsidRPr="00A778A3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>פיתוחים נוספים</w:t>
            </w:r>
            <w:r w:rsidRPr="00A778A3">
              <w:rPr>
                <w:rFonts w:ascii="Arial" w:eastAsia="Times New Roman" w:hAnsi="Arial" w:cs="Arial"/>
                <w:color w:val="000000"/>
                <w:sz w:val="22"/>
                <w:lang w:eastAsia="en-US"/>
              </w:rPr>
              <w:t xml:space="preserve">: Candy Crush, </w:t>
            </w:r>
            <w:r w:rsidRPr="00A778A3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אתרי מכירות </w:t>
            </w:r>
            <w:r w:rsidR="00A778A3" w:rsidRPr="00A778A3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>ותדמית, חיפו</w:t>
            </w:r>
            <w:r w:rsidR="00A778A3" w:rsidRPr="00A778A3">
              <w:rPr>
                <w:rFonts w:ascii="Arial" w:eastAsia="Times New Roman" w:hAnsi="Arial" w:cs="Arial" w:hint="eastAsia"/>
                <w:color w:val="000000"/>
                <w:sz w:val="22"/>
                <w:rtl/>
                <w:lang w:eastAsia="en-US"/>
              </w:rPr>
              <w:t>ש</w:t>
            </w:r>
            <w:r w:rsidRPr="00A778A3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סרטים, אפליקציית מזג </w:t>
            </w:r>
            <w:r w:rsidR="00A778A3" w:rsidRPr="00A778A3">
              <w:rPr>
                <w:rFonts w:ascii="Arial" w:eastAsia="Times New Roman" w:hAnsi="Arial" w:cs="Arial" w:hint="cs"/>
                <w:color w:val="000000"/>
                <w:sz w:val="22"/>
                <w:rtl/>
                <w:lang w:eastAsia="en-US"/>
              </w:rPr>
              <w:t>אויר, מחשבו</w:t>
            </w:r>
            <w:r w:rsidR="00A778A3" w:rsidRPr="00A778A3">
              <w:rPr>
                <w:rFonts w:ascii="Arial" w:eastAsia="Times New Roman" w:hAnsi="Arial" w:cs="Arial" w:hint="eastAsia"/>
                <w:color w:val="000000"/>
                <w:sz w:val="22"/>
                <w:rtl/>
                <w:lang w:eastAsia="en-US"/>
              </w:rPr>
              <w:t>ן</w:t>
            </w:r>
            <w:r w:rsidRPr="00A778A3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המרה ועוד</w:t>
            </w:r>
            <w:r w:rsidR="00036450" w:rsidRPr="00A778A3">
              <w:rPr>
                <w:rFonts w:ascii="Arial" w:eastAsia="Times New Roman" w:hAnsi="Arial" w:cs="Arial"/>
                <w:color w:val="000000"/>
                <w:sz w:val="22"/>
                <w:rtl/>
                <w:lang w:eastAsia="en-US"/>
              </w:rPr>
              <w:t xml:space="preserve"> </w:t>
            </w:r>
          </w:p>
          <w:p w14:paraId="61945CC1" w14:textId="77777777" w:rsidR="004D3011" w:rsidRPr="0096165F" w:rsidRDefault="004D3011" w:rsidP="00CD1CB3">
            <w:pPr>
              <w:bidi/>
              <w:rPr>
                <w:rFonts w:ascii="Tahoma" w:hAnsi="Tahoma"/>
              </w:rPr>
            </w:pPr>
          </w:p>
          <w:p w14:paraId="6A0AB615" w14:textId="77777777" w:rsidR="00DC7CDF" w:rsidRDefault="00DC7CDF" w:rsidP="00CD1CB3">
            <w:pPr>
              <w:pStyle w:val="4"/>
              <w:bidi/>
              <w:rPr>
                <w:rFonts w:ascii="Tahoma" w:hAnsi="Tahoma"/>
                <w:rtl/>
              </w:rPr>
            </w:pPr>
          </w:p>
          <w:p w14:paraId="13B747E9" w14:textId="5FBCD380" w:rsidR="004D3011" w:rsidRPr="00FB0977" w:rsidRDefault="00DC7CDF" w:rsidP="00CD1CB3">
            <w:pPr>
              <w:pStyle w:val="4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צה"ל</w:t>
            </w:r>
          </w:p>
          <w:p w14:paraId="794E696B" w14:textId="0AAE7C84" w:rsidR="004D3011" w:rsidRPr="0096165F" w:rsidRDefault="00DC7CDF" w:rsidP="00CD1CB3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2018</w:t>
            </w:r>
            <w:r w:rsidR="004D3011" w:rsidRPr="0096165F">
              <w:rPr>
                <w:rFonts w:ascii="Tahoma" w:hAnsi="Tahoma"/>
                <w:rtl/>
                <w:lang w:eastAsia="he"/>
              </w:rPr>
              <w:t>–</w:t>
            </w:r>
            <w:r>
              <w:rPr>
                <w:rFonts w:ascii="Tahoma" w:hAnsi="Tahoma" w:hint="cs"/>
                <w:rtl/>
              </w:rPr>
              <w:t>2021</w:t>
            </w:r>
          </w:p>
          <w:p w14:paraId="502F1B6A" w14:textId="14EA6897" w:rsidR="004D3011" w:rsidRPr="00DC7CDF" w:rsidRDefault="00DC7CDF" w:rsidP="00CD1CB3">
            <w:pPr>
              <w:bidi/>
              <w:rPr>
                <w:rFonts w:ascii="Tahoma" w:hAnsi="Tahoma"/>
              </w:rPr>
            </w:pPr>
            <w:r w:rsidRPr="00DC7CDF">
              <w:rPr>
                <w:rFonts w:ascii="Arial" w:hAnsi="Arial" w:cs="Arial"/>
                <w:color w:val="000000"/>
                <w:sz w:val="22"/>
                <w:rtl/>
              </w:rPr>
              <w:t xml:space="preserve">לוחם </w:t>
            </w:r>
            <w:r w:rsidR="007202F5">
              <w:rPr>
                <w:rFonts w:ascii="Arial" w:hAnsi="Arial" w:cs="Arial" w:hint="cs"/>
                <w:color w:val="000000"/>
                <w:sz w:val="22"/>
                <w:rtl/>
              </w:rPr>
              <w:t xml:space="preserve">07 </w:t>
            </w:r>
            <w:r w:rsidRPr="00DC7CDF">
              <w:rPr>
                <w:rFonts w:ascii="Arial" w:hAnsi="Arial" w:cs="Arial"/>
                <w:color w:val="000000"/>
                <w:sz w:val="22"/>
                <w:rtl/>
              </w:rPr>
              <w:t>עם התמחות בערבית שפת גוף וניהול מ</w:t>
            </w:r>
            <w:r w:rsidRPr="00DC7CDF">
              <w:rPr>
                <w:rFonts w:ascii="Arial" w:hAnsi="Arial" w:cs="Arial"/>
                <w:color w:val="000000"/>
                <w:sz w:val="22"/>
              </w:rPr>
              <w:t>"</w:t>
            </w:r>
            <w:r w:rsidRPr="00DC7CDF">
              <w:rPr>
                <w:rFonts w:ascii="Arial" w:hAnsi="Arial" w:cs="Arial"/>
                <w:color w:val="000000"/>
                <w:sz w:val="22"/>
                <w:rtl/>
              </w:rPr>
              <w:t>מ</w:t>
            </w:r>
            <w:r w:rsidR="00036450" w:rsidRPr="00DC7CDF">
              <w:rPr>
                <w:rFonts w:ascii="Tahoma" w:hAnsi="Tahoma"/>
                <w:rtl/>
                <w:lang w:eastAsia="he"/>
              </w:rPr>
              <w:t xml:space="preserve"> </w:t>
            </w:r>
          </w:p>
          <w:p w14:paraId="3A3BA0ED" w14:textId="77777777" w:rsidR="004D3011" w:rsidRPr="00DC7CDF" w:rsidRDefault="004D3011" w:rsidP="00CD1CB3">
            <w:pPr>
              <w:bidi/>
              <w:rPr>
                <w:rFonts w:ascii="Tahoma" w:hAnsi="Tahoma"/>
              </w:rPr>
            </w:pPr>
          </w:p>
          <w:p w14:paraId="1C9981C3" w14:textId="52BAA54C" w:rsidR="004D3011" w:rsidRPr="00DC211E" w:rsidRDefault="00DC7CDF" w:rsidP="00CD1CB3">
            <w:pPr>
              <w:pStyle w:val="4"/>
              <w:bidi/>
              <w:rPr>
                <w:rFonts w:ascii="Tahoma" w:hAnsi="Tahoma"/>
                <w:b w:val="0"/>
                <w:bCs w:val="0"/>
              </w:rPr>
            </w:pPr>
            <w:r>
              <w:rPr>
                <w:rFonts w:ascii="Tahoma" w:hAnsi="Tahoma" w:hint="cs"/>
                <w:rtl/>
              </w:rPr>
              <w:t>תעסוקה</w:t>
            </w:r>
          </w:p>
          <w:p w14:paraId="4813CB43" w14:textId="61A7E35D" w:rsidR="004D3011" w:rsidRPr="0096165F" w:rsidRDefault="00DC7CDF" w:rsidP="00CD1CB3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2021</w:t>
            </w:r>
            <w:r w:rsidR="004D3011" w:rsidRPr="0096165F">
              <w:rPr>
                <w:rFonts w:ascii="Tahoma" w:hAnsi="Tahoma"/>
                <w:rtl/>
                <w:lang w:eastAsia="he"/>
              </w:rPr>
              <w:t>–</w:t>
            </w:r>
            <w:r>
              <w:rPr>
                <w:rFonts w:ascii="Tahoma" w:hAnsi="Tahoma" w:hint="cs"/>
                <w:rtl/>
              </w:rPr>
              <w:t>היום</w:t>
            </w:r>
          </w:p>
          <w:p w14:paraId="3A69B6BC" w14:textId="01A5D731" w:rsidR="004D3011" w:rsidRDefault="00DC7CDF" w:rsidP="00CD1CB3">
            <w:pPr>
              <w:bidi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מאבטח </w:t>
            </w:r>
            <w:r w:rsidR="00930BA4">
              <w:rPr>
                <w:rFonts w:ascii="Tahoma" w:hAnsi="Tahoma" w:hint="cs"/>
                <w:rtl/>
              </w:rPr>
              <w:t>חברי כנסת</w:t>
            </w:r>
          </w:p>
          <w:p w14:paraId="3BD5D2B6" w14:textId="15017041" w:rsidR="00D019A8" w:rsidRDefault="00D019A8" w:rsidP="00D019A8">
            <w:pPr>
              <w:bidi/>
              <w:rPr>
                <w:rFonts w:ascii="Tahoma" w:hAnsi="Tahoma"/>
                <w:rtl/>
              </w:rPr>
            </w:pPr>
          </w:p>
          <w:p w14:paraId="733C22CF" w14:textId="18336165" w:rsidR="00D019A8" w:rsidRPr="0052430B" w:rsidRDefault="00D019A8" w:rsidP="00D019A8">
            <w:pPr>
              <w:bidi/>
              <w:rPr>
                <w:rFonts w:ascii="Tahoma" w:hAnsi="Tahoma"/>
                <w:b/>
                <w:bCs/>
                <w:rtl/>
              </w:rPr>
            </w:pPr>
            <w:r w:rsidRPr="0052430B">
              <w:rPr>
                <w:rFonts w:ascii="Tahoma" w:hAnsi="Tahoma" w:hint="cs"/>
                <w:b/>
                <w:bCs/>
                <w:rtl/>
              </w:rPr>
              <w:t>התנדבות</w:t>
            </w:r>
          </w:p>
          <w:p w14:paraId="062C30C5" w14:textId="7F41D0C8" w:rsidR="00D019A8" w:rsidRPr="0096165F" w:rsidRDefault="00D019A8" w:rsidP="00D019A8">
            <w:pPr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2018-2020 ילדים על הרצף </w:t>
            </w:r>
            <w:r w:rsidR="0052430B">
              <w:rPr>
                <w:rFonts w:ascii="Tahoma" w:hAnsi="Tahoma" w:hint="cs"/>
                <w:rtl/>
              </w:rPr>
              <w:t>חנ"מ</w:t>
            </w:r>
          </w:p>
          <w:p w14:paraId="04942BA2" w14:textId="77777777" w:rsidR="004D3011" w:rsidRPr="0096165F" w:rsidRDefault="004D3011" w:rsidP="00CD1CB3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rtl/>
              </w:rPr>
              <w:id w:val="1669594239"/>
              <w:placeholder>
                <w:docPart w:val="CC8C813C96DB425AB5DCC759E77AA4BA"/>
              </w:placeholder>
              <w:temporary/>
              <w:showingPlcHdr/>
              <w15:appearance w15:val="hidden"/>
            </w:sdtPr>
            <w:sdtEndPr/>
            <w:sdtContent>
              <w:p w14:paraId="435A9774" w14:textId="77777777" w:rsidR="00036450" w:rsidRPr="0096165F" w:rsidRDefault="00180329" w:rsidP="00CD1CB3">
                <w:pPr>
                  <w:pStyle w:val="2"/>
                  <w:bidi/>
                  <w:rPr>
                    <w:rFonts w:ascii="Tahoma" w:hAnsi="Tahoma"/>
                  </w:rPr>
                </w:pPr>
                <w:r w:rsidRPr="0096165F">
                  <w:rPr>
                    <w:rStyle w:val="20"/>
                    <w:rFonts w:ascii="Tahoma" w:hAnsi="Tahoma"/>
                    <w:b/>
                    <w:bCs/>
                    <w:rtl/>
                    <w:lang w:eastAsia="he"/>
                  </w:rPr>
                  <w:t>מיומנויות</w:t>
                </w:r>
              </w:p>
            </w:sdtContent>
          </w:sdt>
          <w:p w14:paraId="0571206D" w14:textId="77777777" w:rsidR="00036450" w:rsidRPr="0096165F" w:rsidRDefault="00112054" w:rsidP="00CD1CB3">
            <w:pPr>
              <w:bidi/>
              <w:rPr>
                <w:rFonts w:ascii="Tahoma" w:hAnsi="Tahoma"/>
                <w:color w:val="FFFFFF" w:themeColor="background1"/>
              </w:rPr>
            </w:pPr>
            <w:r w:rsidRPr="0096165F">
              <w:rPr>
                <w:rFonts w:ascii="Tahoma" w:hAnsi="Tahoma"/>
                <w:noProof/>
                <w:color w:val="000000" w:themeColor="text1"/>
                <w:rtl/>
                <w:lang w:eastAsia="he"/>
              </w:rPr>
              <w:drawing>
                <wp:inline distT="0" distB="0" distL="0" distR="0" wp14:anchorId="6FE33D53" wp14:editId="1E7FBB23">
                  <wp:extent cx="3733800" cy="1409700"/>
                  <wp:effectExtent l="0" t="0" r="0" b="0"/>
                  <wp:docPr id="12" name="תרשים 12" descr="תרשים מיומנויות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6C84052B" w14:textId="1C176DEC" w:rsidR="0043117B" w:rsidRPr="0096165F" w:rsidRDefault="008A45CD" w:rsidP="000C45FF">
      <w:pPr>
        <w:tabs>
          <w:tab w:val="left" w:pos="990"/>
        </w:tabs>
        <w:bidi/>
        <w:rPr>
          <w:rFonts w:ascii="Tahoma" w:hAnsi="Tahoma"/>
        </w:rPr>
      </w:pPr>
    </w:p>
    <w:sectPr w:rsidR="0043117B" w:rsidRPr="0096165F" w:rsidSect="00AE7882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475E" w14:textId="77777777" w:rsidR="008A45CD" w:rsidRDefault="008A45CD" w:rsidP="000C45FF">
      <w:r>
        <w:separator/>
      </w:r>
    </w:p>
  </w:endnote>
  <w:endnote w:type="continuationSeparator" w:id="0">
    <w:p w14:paraId="5949B748" w14:textId="77777777" w:rsidR="008A45CD" w:rsidRDefault="008A45C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6A2B" w14:textId="77777777" w:rsidR="008A45CD" w:rsidRDefault="008A45CD" w:rsidP="000C45FF">
      <w:r>
        <w:separator/>
      </w:r>
    </w:p>
  </w:footnote>
  <w:footnote w:type="continuationSeparator" w:id="0">
    <w:p w14:paraId="04388282" w14:textId="77777777" w:rsidR="008A45CD" w:rsidRDefault="008A45C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2C033" w14:textId="77777777" w:rsidR="000C45FF" w:rsidRDefault="000C45FF">
    <w:pPr>
      <w:pStyle w:val="a9"/>
      <w:bidi/>
    </w:pPr>
    <w:r>
      <w:rPr>
        <w:noProof/>
        <w:rtl/>
        <w:lang w:eastAsia="he"/>
      </w:rPr>
      <w:drawing>
        <wp:anchor distT="0" distB="0" distL="114300" distR="114300" simplePos="0" relativeHeight="251658240" behindDoc="1" locked="0" layoutInCell="1" allowOverlap="1" wp14:anchorId="7131F095" wp14:editId="23E7896E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C8"/>
    <w:multiLevelType w:val="multilevel"/>
    <w:tmpl w:val="171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256E8"/>
    <w:multiLevelType w:val="multilevel"/>
    <w:tmpl w:val="8A7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86106"/>
    <w:multiLevelType w:val="multilevel"/>
    <w:tmpl w:val="C84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56A03"/>
    <w:multiLevelType w:val="multilevel"/>
    <w:tmpl w:val="877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74811">
    <w:abstractNumId w:val="1"/>
  </w:num>
  <w:num w:numId="2" w16cid:durableId="881096347">
    <w:abstractNumId w:val="2"/>
  </w:num>
  <w:num w:numId="3" w16cid:durableId="1941914641">
    <w:abstractNumId w:val="3"/>
  </w:num>
  <w:num w:numId="4" w16cid:durableId="34520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F3"/>
    <w:rsid w:val="00036450"/>
    <w:rsid w:val="00094499"/>
    <w:rsid w:val="000C45FF"/>
    <w:rsid w:val="000E3FD1"/>
    <w:rsid w:val="00112054"/>
    <w:rsid w:val="001525E1"/>
    <w:rsid w:val="00180329"/>
    <w:rsid w:val="0019001F"/>
    <w:rsid w:val="00194707"/>
    <w:rsid w:val="001A74A5"/>
    <w:rsid w:val="001B2ABD"/>
    <w:rsid w:val="001E0391"/>
    <w:rsid w:val="001E1759"/>
    <w:rsid w:val="001F1ECC"/>
    <w:rsid w:val="002400EB"/>
    <w:rsid w:val="00256CF7"/>
    <w:rsid w:val="00281FD5"/>
    <w:rsid w:val="002B6101"/>
    <w:rsid w:val="002E5C0B"/>
    <w:rsid w:val="0030481B"/>
    <w:rsid w:val="003156FC"/>
    <w:rsid w:val="003254B5"/>
    <w:rsid w:val="0037121F"/>
    <w:rsid w:val="00395EB9"/>
    <w:rsid w:val="003A5EC3"/>
    <w:rsid w:val="003A6B7D"/>
    <w:rsid w:val="003B06CA"/>
    <w:rsid w:val="004071FC"/>
    <w:rsid w:val="00431E6F"/>
    <w:rsid w:val="00445947"/>
    <w:rsid w:val="004779CE"/>
    <w:rsid w:val="004813B3"/>
    <w:rsid w:val="00496591"/>
    <w:rsid w:val="004A33AC"/>
    <w:rsid w:val="004C63E4"/>
    <w:rsid w:val="004D3011"/>
    <w:rsid w:val="0052430B"/>
    <w:rsid w:val="005262AC"/>
    <w:rsid w:val="005E39D5"/>
    <w:rsid w:val="00600670"/>
    <w:rsid w:val="0062123A"/>
    <w:rsid w:val="00646E75"/>
    <w:rsid w:val="006771D0"/>
    <w:rsid w:val="00715FCB"/>
    <w:rsid w:val="007202F5"/>
    <w:rsid w:val="00720507"/>
    <w:rsid w:val="00743101"/>
    <w:rsid w:val="007775E1"/>
    <w:rsid w:val="007867A0"/>
    <w:rsid w:val="007927F5"/>
    <w:rsid w:val="007E2CDF"/>
    <w:rsid w:val="00802CA0"/>
    <w:rsid w:val="008532F7"/>
    <w:rsid w:val="008A45CD"/>
    <w:rsid w:val="009203D9"/>
    <w:rsid w:val="009260CD"/>
    <w:rsid w:val="00930BA4"/>
    <w:rsid w:val="00952C25"/>
    <w:rsid w:val="0096165F"/>
    <w:rsid w:val="00A2118D"/>
    <w:rsid w:val="00A778A3"/>
    <w:rsid w:val="00AD0737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45C1"/>
    <w:rsid w:val="00C905F3"/>
    <w:rsid w:val="00C9578B"/>
    <w:rsid w:val="00CB0055"/>
    <w:rsid w:val="00CD1CB3"/>
    <w:rsid w:val="00D019A8"/>
    <w:rsid w:val="00D2522B"/>
    <w:rsid w:val="00D422DE"/>
    <w:rsid w:val="00D5459D"/>
    <w:rsid w:val="00D933D1"/>
    <w:rsid w:val="00DA1F4D"/>
    <w:rsid w:val="00DC211E"/>
    <w:rsid w:val="00DC7CDF"/>
    <w:rsid w:val="00DD172A"/>
    <w:rsid w:val="00E12C1C"/>
    <w:rsid w:val="00E25A26"/>
    <w:rsid w:val="00E4381A"/>
    <w:rsid w:val="00E55D74"/>
    <w:rsid w:val="00F60274"/>
    <w:rsid w:val="00F77FB9"/>
    <w:rsid w:val="00FB068F"/>
    <w:rsid w:val="00FB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035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NormalWeb">
    <w:name w:val="Normal (Web)"/>
    <w:basedOn w:val="a"/>
    <w:uiPriority w:val="99"/>
    <w:semiHidden/>
    <w:unhideWhenUsed/>
    <w:rsid w:val="00E12C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f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he-IL%7b1DA66E45-1AC8-4984-9AAF-03C7BCED999F%7d\%7b5CACDDA8-8668-4F0A-8F09-27AD94019AE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עמודה1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לויאליות</c:v>
                </c:pt>
                <c:pt idx="1">
                  <c:v>מצוינות</c:v>
                </c:pt>
                <c:pt idx="2">
                  <c:v>עבודת צוות</c:v>
                </c:pt>
                <c:pt idx="3">
                  <c:v>למידה </c:v>
                </c:pt>
                <c:pt idx="4">
                  <c:v>יעדים</c:v>
                </c:pt>
                <c:pt idx="5">
                  <c:v>יחסים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0.9</c:v>
                </c:pt>
                <c:pt idx="2">
                  <c:v>0.9</c:v>
                </c:pt>
                <c:pt idx="3">
                  <c:v>0.95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A0E2EE004D401980F07CF86A3F7AB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7938411-5F4B-4AE0-9010-3098054560D9}"/>
      </w:docPartPr>
      <w:docPartBody>
        <w:p w:rsidR="00000000" w:rsidRDefault="00080539">
          <w:pPr>
            <w:pStyle w:val="B0A0E2EE004D401980F07CF86A3F7AB5"/>
          </w:pPr>
          <w:r w:rsidRPr="00DC211E">
            <w:rPr>
              <w:rFonts w:ascii="Tahoma" w:hAnsi="Tahoma"/>
              <w:rtl/>
              <w:lang w:eastAsia="he"/>
            </w:rPr>
            <w:t>פרטי קשר</w:t>
          </w:r>
        </w:p>
      </w:docPartBody>
    </w:docPart>
    <w:docPart>
      <w:docPartPr>
        <w:name w:val="A19A3B9668AA4DE58A10C530CEBCA8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735656E-848D-4FE3-9A2D-8D366484590B}"/>
      </w:docPartPr>
      <w:docPartBody>
        <w:p w:rsidR="00000000" w:rsidRDefault="00080539">
          <w:pPr>
            <w:pStyle w:val="A19A3B9668AA4DE58A10C530CEBCA809"/>
          </w:pPr>
          <w:r w:rsidRPr="0096165F">
            <w:rPr>
              <w:rFonts w:ascii="Tahoma" w:hAnsi="Tahoma"/>
              <w:rtl/>
              <w:lang w:eastAsia="he"/>
            </w:rPr>
            <w:t>טלפון:</w:t>
          </w:r>
        </w:p>
      </w:docPartBody>
    </w:docPart>
    <w:docPart>
      <w:docPartPr>
        <w:name w:val="093CE41A851E41DEA74CC1D5DBA082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E391337-C8F0-4AF5-BA2E-F21A11CE8711}"/>
      </w:docPartPr>
      <w:docPartBody>
        <w:p w:rsidR="00000000" w:rsidRDefault="00080539">
          <w:pPr>
            <w:pStyle w:val="093CE41A851E41DEA74CC1D5DBA0825C"/>
          </w:pPr>
          <w:r w:rsidRPr="0096165F">
            <w:rPr>
              <w:rFonts w:ascii="Tahoma" w:hAnsi="Tahoma"/>
              <w:rtl/>
              <w:lang w:eastAsia="he"/>
            </w:rPr>
            <w:t>דואר אלקטרוני:</w:t>
          </w:r>
        </w:p>
      </w:docPartBody>
    </w:docPart>
    <w:docPart>
      <w:docPartPr>
        <w:name w:val="2C52F87D85F34C24A0B1AEAC92AE34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93C4FB0-6479-4715-8E8C-028B6E40D7E3}"/>
      </w:docPartPr>
      <w:docPartBody>
        <w:p w:rsidR="00000000" w:rsidRDefault="00080539">
          <w:pPr>
            <w:pStyle w:val="2C52F87D85F34C24A0B1AEAC92AE3489"/>
          </w:pPr>
          <w:r w:rsidRPr="0096165F">
            <w:rPr>
              <w:rFonts w:ascii="Tahoma" w:hAnsi="Tahoma"/>
              <w:rtl/>
              <w:lang w:eastAsia="he"/>
            </w:rPr>
            <w:t>השכלה</w:t>
          </w:r>
        </w:p>
      </w:docPartBody>
    </w:docPart>
    <w:docPart>
      <w:docPartPr>
        <w:name w:val="CC8C813C96DB425AB5DCC759E77AA4B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EA1C73-899D-4C0E-A8D1-B2F48B396C03}"/>
      </w:docPartPr>
      <w:docPartBody>
        <w:p w:rsidR="00000000" w:rsidRDefault="00080539">
          <w:pPr>
            <w:pStyle w:val="CC8C813C96DB425AB5DCC759E77AA4BA"/>
          </w:pPr>
          <w:r w:rsidRPr="0096165F">
            <w:rPr>
              <w:rStyle w:val="20"/>
              <w:rFonts w:ascii="Tahoma" w:hAnsi="Tahoma"/>
              <w:rtl/>
              <w:lang w:eastAsia="he"/>
            </w:rPr>
            <w:t>מיומנויות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39"/>
    <w:rsid w:val="0008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bidi w:val="0"/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F9EEA394A144409E48EC3E95A907F7">
    <w:name w:val="F5F9EEA394A144409E48EC3E95A907F7"/>
    <w:pPr>
      <w:bidi/>
    </w:pPr>
  </w:style>
  <w:style w:type="paragraph" w:customStyle="1" w:styleId="6BB3DEA617594154A2A4B359B1CDF03D">
    <w:name w:val="6BB3DEA617594154A2A4B359B1CDF03D"/>
    <w:pPr>
      <w:bidi/>
    </w:pPr>
  </w:style>
  <w:style w:type="paragraph" w:customStyle="1" w:styleId="53C16904AA004E248E535028C837270C">
    <w:name w:val="53C16904AA004E248E535028C837270C"/>
    <w:pPr>
      <w:bidi/>
    </w:pPr>
  </w:style>
  <w:style w:type="paragraph" w:customStyle="1" w:styleId="EB6DAD3F9FB945B19444336A7562494A">
    <w:name w:val="EB6DAD3F9FB945B19444336A7562494A"/>
    <w:pPr>
      <w:bidi/>
    </w:pPr>
  </w:style>
  <w:style w:type="paragraph" w:customStyle="1" w:styleId="B0A0E2EE004D401980F07CF86A3F7AB5">
    <w:name w:val="B0A0E2EE004D401980F07CF86A3F7AB5"/>
    <w:pPr>
      <w:bidi/>
    </w:pPr>
  </w:style>
  <w:style w:type="paragraph" w:customStyle="1" w:styleId="A19A3B9668AA4DE58A10C530CEBCA809">
    <w:name w:val="A19A3B9668AA4DE58A10C530CEBCA809"/>
    <w:pPr>
      <w:bidi/>
    </w:pPr>
  </w:style>
  <w:style w:type="paragraph" w:customStyle="1" w:styleId="7EA4BD1ED16345FC90DA00AD5DDF41B2">
    <w:name w:val="7EA4BD1ED16345FC90DA00AD5DDF41B2"/>
    <w:pPr>
      <w:bidi/>
    </w:pPr>
  </w:style>
  <w:style w:type="paragraph" w:customStyle="1" w:styleId="75A61AE594E24984AA6624E9050CC437">
    <w:name w:val="75A61AE594E24984AA6624E9050CC437"/>
    <w:pPr>
      <w:bidi/>
    </w:pPr>
  </w:style>
  <w:style w:type="paragraph" w:customStyle="1" w:styleId="BA9F17EA58B14F0BB6A92EFB3872CDF1">
    <w:name w:val="BA9F17EA58B14F0BB6A92EFB3872CDF1"/>
    <w:pPr>
      <w:bidi/>
    </w:pPr>
  </w:style>
  <w:style w:type="paragraph" w:customStyle="1" w:styleId="093CE41A851E41DEA74CC1D5DBA0825C">
    <w:name w:val="093CE41A851E41DEA74CC1D5DBA0825C"/>
    <w:pPr>
      <w:bidi/>
    </w:pPr>
  </w:style>
  <w:style w:type="character" w:styleId="Hyperlink">
    <w:name w:val="Hyperlink"/>
    <w:basedOn w:val="a0"/>
    <w:uiPriority w:val="99"/>
    <w:unhideWhenUsed/>
    <w:rPr>
      <w:rFonts w:cs="Tahoma"/>
      <w:color w:val="C45911" w:themeColor="accent2" w:themeShade="BF"/>
      <w:u w:val="single"/>
    </w:rPr>
  </w:style>
  <w:style w:type="paragraph" w:customStyle="1" w:styleId="360C4E3DCA8A409A9D4A8D6D09C966DC">
    <w:name w:val="360C4E3DCA8A409A9D4A8D6D09C966DC"/>
    <w:pPr>
      <w:bidi/>
    </w:pPr>
  </w:style>
  <w:style w:type="paragraph" w:customStyle="1" w:styleId="92B62DA795564944A21765C0E2130F8B">
    <w:name w:val="92B62DA795564944A21765C0E2130F8B"/>
    <w:pPr>
      <w:bidi/>
    </w:pPr>
  </w:style>
  <w:style w:type="paragraph" w:customStyle="1" w:styleId="3BA031752E1742268AD20F0356E23258">
    <w:name w:val="3BA031752E1742268AD20F0356E23258"/>
    <w:pPr>
      <w:bidi/>
    </w:pPr>
  </w:style>
  <w:style w:type="paragraph" w:customStyle="1" w:styleId="368EA911103C402EA69118B54D33E9B3">
    <w:name w:val="368EA911103C402EA69118B54D33E9B3"/>
    <w:pPr>
      <w:bidi/>
    </w:pPr>
  </w:style>
  <w:style w:type="paragraph" w:customStyle="1" w:styleId="D88DE3B3BDBA479491D57DAC53042A6F">
    <w:name w:val="D88DE3B3BDBA479491D57DAC53042A6F"/>
    <w:pPr>
      <w:bidi/>
    </w:pPr>
  </w:style>
  <w:style w:type="paragraph" w:customStyle="1" w:styleId="C34B4E7F26D3402392D5D3A1D4A86C60">
    <w:name w:val="C34B4E7F26D3402392D5D3A1D4A86C60"/>
    <w:pPr>
      <w:bidi/>
    </w:pPr>
  </w:style>
  <w:style w:type="paragraph" w:customStyle="1" w:styleId="2C52F87D85F34C24A0B1AEAC92AE3489">
    <w:name w:val="2C52F87D85F34C24A0B1AEAC92AE3489"/>
    <w:pPr>
      <w:bidi/>
    </w:pPr>
  </w:style>
  <w:style w:type="paragraph" w:customStyle="1" w:styleId="DC2A5C0656F74F02894E8A62018A6665">
    <w:name w:val="DC2A5C0656F74F02894E8A62018A6665"/>
    <w:pPr>
      <w:bidi/>
    </w:pPr>
  </w:style>
  <w:style w:type="paragraph" w:customStyle="1" w:styleId="D4BA74E987A340D4B2D6BDBFD428616B">
    <w:name w:val="D4BA74E987A340D4B2D6BDBFD428616B"/>
    <w:pPr>
      <w:bidi/>
    </w:pPr>
  </w:style>
  <w:style w:type="paragraph" w:customStyle="1" w:styleId="D54BADB6D35A441E98D40BEB135DB8CE">
    <w:name w:val="D54BADB6D35A441E98D40BEB135DB8CE"/>
    <w:pPr>
      <w:bidi/>
    </w:pPr>
  </w:style>
  <w:style w:type="paragraph" w:customStyle="1" w:styleId="6550A61187FA4BF3A26BBE83FE8BFF7B">
    <w:name w:val="6550A61187FA4BF3A26BBE83FE8BFF7B"/>
    <w:pPr>
      <w:bidi/>
    </w:pPr>
  </w:style>
  <w:style w:type="paragraph" w:customStyle="1" w:styleId="E8E8DA6F753C474881FEC4D74A3A9E34">
    <w:name w:val="E8E8DA6F753C474881FEC4D74A3A9E34"/>
    <w:pPr>
      <w:bidi/>
    </w:pPr>
  </w:style>
  <w:style w:type="paragraph" w:customStyle="1" w:styleId="63D8E3AFF2C347AF92AB6B7BAC785CA5">
    <w:name w:val="63D8E3AFF2C347AF92AB6B7BAC785CA5"/>
    <w:pPr>
      <w:bidi/>
    </w:pPr>
  </w:style>
  <w:style w:type="paragraph" w:customStyle="1" w:styleId="D63CC136C4964ADAB0277E4122DC843B">
    <w:name w:val="D63CC136C4964ADAB0277E4122DC843B"/>
    <w:pPr>
      <w:bidi/>
    </w:pPr>
  </w:style>
  <w:style w:type="paragraph" w:customStyle="1" w:styleId="FC3F017B2A6644F78A19A1793B02F2DB">
    <w:name w:val="FC3F017B2A6644F78A19A1793B02F2DB"/>
    <w:pPr>
      <w:bidi/>
    </w:pPr>
  </w:style>
  <w:style w:type="paragraph" w:customStyle="1" w:styleId="8A557607187148C48E00773680E29C16">
    <w:name w:val="8A557607187148C48E00773680E29C16"/>
    <w:pPr>
      <w:bidi/>
    </w:pPr>
  </w:style>
  <w:style w:type="paragraph" w:customStyle="1" w:styleId="91910BA80BE0458D9892808291C43805">
    <w:name w:val="91910BA80BE0458D9892808291C43805"/>
    <w:pPr>
      <w:bidi/>
    </w:pPr>
  </w:style>
  <w:style w:type="paragraph" w:customStyle="1" w:styleId="52CE1A3034B1491AB457FF520BD992D4">
    <w:name w:val="52CE1A3034B1491AB457FF520BD992D4"/>
    <w:pPr>
      <w:bidi/>
    </w:pPr>
  </w:style>
  <w:style w:type="paragraph" w:customStyle="1" w:styleId="626F18A7291F433C8B6B861E7C37DC64">
    <w:name w:val="626F18A7291F433C8B6B861E7C37DC64"/>
    <w:pPr>
      <w:bidi/>
    </w:pPr>
  </w:style>
  <w:style w:type="paragraph" w:customStyle="1" w:styleId="2A0D57D753784102979136753AB833A5">
    <w:name w:val="2A0D57D753784102979136753AB833A5"/>
    <w:pPr>
      <w:bidi/>
    </w:pPr>
  </w:style>
  <w:style w:type="paragraph" w:customStyle="1" w:styleId="30BE2AD15D9947C4845A7375E5962ADD">
    <w:name w:val="30BE2AD15D9947C4845A7375E5962ADD"/>
    <w:pPr>
      <w:bidi/>
    </w:pPr>
  </w:style>
  <w:style w:type="paragraph" w:customStyle="1" w:styleId="59E853B3D1D44345BED3BCC3085C26F3">
    <w:name w:val="59E853B3D1D44345BED3BCC3085C26F3"/>
    <w:pPr>
      <w:bidi/>
    </w:pPr>
  </w:style>
  <w:style w:type="paragraph" w:customStyle="1" w:styleId="41DAC841BB6A436EA46B1C2B1148E665">
    <w:name w:val="41DAC841BB6A436EA46B1C2B1148E665"/>
    <w:pPr>
      <w:bidi/>
    </w:pPr>
  </w:style>
  <w:style w:type="paragraph" w:customStyle="1" w:styleId="B19D91BF6DE74377951AA42745E86A93">
    <w:name w:val="B19D91BF6DE74377951AA42745E86A93"/>
    <w:pPr>
      <w:bidi/>
    </w:pPr>
  </w:style>
  <w:style w:type="paragraph" w:customStyle="1" w:styleId="C788D2D6A7D64656BE3C23A22F889C81">
    <w:name w:val="C788D2D6A7D64656BE3C23A22F889C81"/>
    <w:pPr>
      <w:bidi/>
    </w:pPr>
  </w:style>
  <w:style w:type="paragraph" w:customStyle="1" w:styleId="F39A801CEF8E414581DD2F1EDE7476A5">
    <w:name w:val="F39A801CEF8E414581DD2F1EDE7476A5"/>
    <w:pPr>
      <w:bidi/>
    </w:pPr>
  </w:style>
  <w:style w:type="paragraph" w:customStyle="1" w:styleId="264087B06B4945E39A332A2F448A92EE">
    <w:name w:val="264087B06B4945E39A332A2F448A92EE"/>
    <w:pPr>
      <w:bidi/>
    </w:pPr>
  </w:style>
  <w:style w:type="paragraph" w:customStyle="1" w:styleId="BC9CAAA7B6E042A19F6A459795516206">
    <w:name w:val="BC9CAAA7B6E042A19F6A459795516206"/>
    <w:pPr>
      <w:bidi/>
    </w:pPr>
  </w:style>
  <w:style w:type="paragraph" w:customStyle="1" w:styleId="F4929EB7B47143CB9ACC6CE3472D8FD4">
    <w:name w:val="F4929EB7B47143CB9ACC6CE3472D8FD4"/>
    <w:pPr>
      <w:bidi/>
    </w:pPr>
  </w:style>
  <w:style w:type="paragraph" w:customStyle="1" w:styleId="3A17949E3BBB4C389FF37384318A1121">
    <w:name w:val="3A17949E3BBB4C389FF37384318A1121"/>
    <w:pPr>
      <w:bidi/>
    </w:p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="Tahoma"/>
      <w:b/>
      <w:bCs/>
      <w:caps/>
      <w:szCs w:val="24"/>
      <w:lang w:eastAsia="he-IL"/>
    </w:rPr>
  </w:style>
  <w:style w:type="paragraph" w:customStyle="1" w:styleId="CC8C813C96DB425AB5DCC759E77AA4BA">
    <w:name w:val="CC8C813C96DB425AB5DCC759E77AA4B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{5CACDDA8-8668-4F0A-8F09-27AD94019AE4}tf00546271_win32</Template>
  <TotalTime>0</TotalTime>
  <Pages>2</Pages>
  <Words>183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2022-04-27T17:44:00Z</dcterms:created>
  <dcterms:modified xsi:type="dcterms:W3CDTF">2022-04-27T17:48:00Z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